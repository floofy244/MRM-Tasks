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F12C7" w14:textId="18E7567E" w:rsidR="00CC3A7F" w:rsidRDefault="00E002B0" w:rsidP="00E002B0">
      <w:pPr>
        <w:pStyle w:val="Heading1"/>
      </w:pPr>
      <w:r>
        <w:t>GIT AND GITHUB</w:t>
      </w:r>
    </w:p>
    <w:p w14:paraId="7DEDF0EB" w14:textId="12E1CBAD" w:rsidR="00E002B0" w:rsidRDefault="00E002B0" w:rsidP="00E002B0">
      <w:pPr>
        <w:pStyle w:val="Heading2"/>
      </w:pPr>
      <w:r>
        <w:t>What is GIT?</w:t>
      </w:r>
    </w:p>
    <w:p w14:paraId="7B4F749A" w14:textId="626D2CA9" w:rsidR="00E002B0" w:rsidRDefault="00E002B0" w:rsidP="00E002B0">
      <w:r>
        <w:t>Git is a version control system which lets us keep track of changes and modifications that we make to a file over time. With GIT, we can have a sort of “undo” functionality to our files like the time machine on MacOS. We can work on copies of our files without changing the original file and then merge them afterwards. For example, I am working on revamping the MRM website</w:t>
      </w:r>
      <w:r w:rsidR="006D38BB">
        <w:t>, but at the same time it would not be very safe to start altering its components because it might break some function or the other on the website. With GIT, I can clone the code of the website and play around with the website’s code. Then when everyone in the team is satisfied with the changes I made to the website, we can merge the clone to the original file.</w:t>
      </w:r>
    </w:p>
    <w:p w14:paraId="11572A23" w14:textId="41FBC66A" w:rsidR="006D38BB" w:rsidRDefault="006D38BB" w:rsidP="00E002B0">
      <w:r>
        <w:t xml:space="preserve">But GIT is not just useful for developers and programmers, it can also be used by designers, photographers etc. to keep track of their text files, </w:t>
      </w:r>
      <w:proofErr w:type="gramStart"/>
      <w:r>
        <w:t>documents</w:t>
      </w:r>
      <w:proofErr w:type="gramEnd"/>
      <w:r>
        <w:t xml:space="preserve"> and images.</w:t>
      </w:r>
    </w:p>
    <w:p w14:paraId="72F796DD" w14:textId="2FA28778" w:rsidR="006D38BB" w:rsidRDefault="006D38BB" w:rsidP="006D38BB">
      <w:pPr>
        <w:pStyle w:val="Heading3"/>
      </w:pPr>
      <w:r>
        <w:t>Installing GIT</w:t>
      </w:r>
    </w:p>
    <w:p w14:paraId="0933E24F" w14:textId="7BF84AF7" w:rsidR="006D38BB" w:rsidRDefault="008626B3" w:rsidP="006D38BB">
      <w:r>
        <w:t xml:space="preserve">Like any other piece of </w:t>
      </w:r>
      <w:proofErr w:type="gramStart"/>
      <w:r>
        <w:t>software</w:t>
      </w:r>
      <w:proofErr w:type="gramEnd"/>
      <w:r>
        <w:t xml:space="preserve"> we need to install GIT on our computers, It can be installed via its official website.</w:t>
      </w:r>
    </w:p>
    <w:p w14:paraId="7F60EA93" w14:textId="45F90F1E" w:rsidR="008626B3" w:rsidRDefault="008626B3" w:rsidP="008626B3">
      <w:pPr>
        <w:pStyle w:val="Heading3"/>
      </w:pPr>
      <w:r>
        <w:t>Configuring GIT</w:t>
      </w:r>
    </w:p>
    <w:p w14:paraId="3E552072" w14:textId="4252D832" w:rsidR="00EA694D" w:rsidRDefault="008626B3" w:rsidP="008626B3">
      <w:r>
        <w:t xml:space="preserve">To check and verify that GIT is installed on </w:t>
      </w:r>
      <w:proofErr w:type="spellStart"/>
      <w:r>
        <w:t>cmd</w:t>
      </w:r>
      <w:proofErr w:type="spellEnd"/>
      <w:r>
        <w:t xml:space="preserve"> run this command: </w:t>
      </w:r>
      <w:r w:rsidR="00EA694D">
        <w:t>git -- version</w:t>
      </w:r>
    </w:p>
    <w:p w14:paraId="7F3CCC7A" w14:textId="73930C44" w:rsidR="00EA694D" w:rsidRPr="008626B3" w:rsidRDefault="00EA694D" w:rsidP="008626B3">
      <w:r w:rsidRPr="00EA694D">
        <w:t>The next thing you'll need to do is to set your username and email address. Git will use this information to identify who made specific changes to files.</w:t>
      </w:r>
      <w:r>
        <w:t xml:space="preserve"> </w:t>
      </w:r>
      <w:r w:rsidRPr="00EA694D">
        <w:t xml:space="preserve">To set your username, type and execute these commands: </w:t>
      </w:r>
      <w:r w:rsidRPr="00EA694D">
        <w:rPr>
          <w:highlight w:val="lightGray"/>
        </w:rPr>
        <w:t xml:space="preserve">git config --global user.name "YOUR_USERNAME" </w:t>
      </w:r>
      <w:r w:rsidRPr="00EA694D">
        <w:t xml:space="preserve">and </w:t>
      </w:r>
      <w:r w:rsidRPr="00EA694D">
        <w:rPr>
          <w:highlight w:val="lightGray"/>
        </w:rPr>
        <w:t xml:space="preserve">git config --global </w:t>
      </w:r>
      <w:proofErr w:type="spellStart"/>
      <w:proofErr w:type="gramStart"/>
      <w:r w:rsidRPr="00EA694D">
        <w:rPr>
          <w:highlight w:val="lightGray"/>
        </w:rPr>
        <w:t>user.email</w:t>
      </w:r>
      <w:proofErr w:type="spellEnd"/>
      <w:proofErr w:type="gramEnd"/>
      <w:r w:rsidRPr="00EA694D">
        <w:rPr>
          <w:highlight w:val="lightGray"/>
        </w:rPr>
        <w:t xml:space="preserve"> </w:t>
      </w:r>
      <w:r w:rsidRPr="00EA694D">
        <w:lastRenderedPageBreak/>
        <w:t>"YOUR_EMAIL". Just make sure to replace "YOUR_USERNAME" and "YOUR_EMAIL" with the values you choose.</w:t>
      </w:r>
    </w:p>
    <w:sectPr w:rsidR="00EA694D" w:rsidRPr="008626B3">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0B971" w14:textId="77777777" w:rsidR="00172242" w:rsidRDefault="00172242">
      <w:pPr>
        <w:spacing w:after="0" w:line="240" w:lineRule="auto"/>
      </w:pPr>
      <w:r>
        <w:separator/>
      </w:r>
    </w:p>
  </w:endnote>
  <w:endnote w:type="continuationSeparator" w:id="0">
    <w:p w14:paraId="2E7B4B10" w14:textId="77777777" w:rsidR="00172242" w:rsidRDefault="0017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EndPr/>
    <w:sdtContent>
      <w:p w14:paraId="0536A9D3" w14:textId="77777777" w:rsidR="006D435B" w:rsidRDefault="00CD749A">
        <w:pPr>
          <w:pStyle w:val="Footer"/>
        </w:pPr>
        <w:r>
          <w:fldChar w:fldCharType="begin"/>
        </w:r>
        <w:r>
          <w:instrText xml:space="preserve"> PAGE   \* MERGEFORMAT </w:instrText>
        </w:r>
        <w:r>
          <w:fldChar w:fldCharType="separate"/>
        </w:r>
        <w:r w:rsidR="00666F9E">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877E1" w14:textId="77777777" w:rsidR="00172242" w:rsidRDefault="00172242">
      <w:pPr>
        <w:spacing w:after="0" w:line="240" w:lineRule="auto"/>
      </w:pPr>
      <w:r>
        <w:separator/>
      </w:r>
    </w:p>
  </w:footnote>
  <w:footnote w:type="continuationSeparator" w:id="0">
    <w:p w14:paraId="155EA044" w14:textId="77777777" w:rsidR="00172242" w:rsidRDefault="00172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startOverride w:val="1"/>
    </w:lvlOverride>
  </w:num>
  <w:num w:numId="3">
    <w:abstractNumId w:val="9"/>
  </w:num>
  <w:num w:numId="4">
    <w:abstractNumId w:val="4"/>
  </w:num>
  <w:num w:numId="5">
    <w:abstractNumId w:val="12"/>
  </w:num>
  <w:num w:numId="6">
    <w:abstractNumId w:val="11"/>
  </w:num>
  <w:num w:numId="7">
    <w:abstractNumId w:val="8"/>
  </w:num>
  <w:num w:numId="8">
    <w:abstractNumId w:val="13"/>
  </w:num>
  <w:num w:numId="9">
    <w:abstractNumId w:val="7"/>
  </w:num>
  <w:num w:numId="10">
    <w:abstractNumId w:val="10"/>
  </w:num>
  <w:num w:numId="11">
    <w:abstractNumId w:val="6"/>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B0"/>
    <w:rsid w:val="000B4B27"/>
    <w:rsid w:val="00172242"/>
    <w:rsid w:val="0029097C"/>
    <w:rsid w:val="002B1947"/>
    <w:rsid w:val="0040452B"/>
    <w:rsid w:val="00434192"/>
    <w:rsid w:val="005E7CEF"/>
    <w:rsid w:val="00666F9E"/>
    <w:rsid w:val="006D38BB"/>
    <w:rsid w:val="006D435B"/>
    <w:rsid w:val="008626B3"/>
    <w:rsid w:val="008E1F75"/>
    <w:rsid w:val="00AA298C"/>
    <w:rsid w:val="00CC3A7F"/>
    <w:rsid w:val="00CD749A"/>
    <w:rsid w:val="00D54F24"/>
    <w:rsid w:val="00DD0931"/>
    <w:rsid w:val="00E002B0"/>
    <w:rsid w:val="00E2268F"/>
    <w:rsid w:val="00E94449"/>
    <w:rsid w:val="00EA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B4BF1"/>
  <w15:chartTrackingRefBased/>
  <w15:docId w15:val="{D9C6D1EB-D8B0-467E-B9A5-C24A96C3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2B0"/>
    <w:rPr>
      <w:rFonts w:ascii="Calibri" w:hAnsi="Calibri"/>
      <w:sz w:val="24"/>
    </w:rPr>
  </w:style>
  <w:style w:type="paragraph" w:styleId="Heading1">
    <w:name w:val="heading 1"/>
    <w:basedOn w:val="Normal"/>
    <w:next w:val="Normal"/>
    <w:link w:val="Heading1Char"/>
    <w:uiPriority w:val="1"/>
    <w:qFormat/>
    <w:rsid w:val="00EA694D"/>
    <w:pPr>
      <w:pageBreakBefore/>
      <w:spacing w:after="108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EA694D"/>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413C4C" w:themeColor="accent3"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ra\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23</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Malik</dc:creator>
  <cp:keywords/>
  <dc:description/>
  <cp:lastModifiedBy>Aviral Malik</cp:lastModifiedBy>
  <cp:revision>1</cp:revision>
  <dcterms:created xsi:type="dcterms:W3CDTF">2021-12-20T15:52:00Z</dcterms:created>
  <dcterms:modified xsi:type="dcterms:W3CDTF">2021-12-20T16:15:00Z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